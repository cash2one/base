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B4D" w:rsidRDefault="00211B4D" w:rsidP="00622304">
      <w:pPr>
        <w:pStyle w:val="Heading1"/>
        <w:jc w:val="center"/>
      </w:pPr>
      <w:r>
        <w:t>Subin Task Service</w:t>
      </w:r>
    </w:p>
    <w:p w:rsidR="00211B4D" w:rsidRDefault="00211B4D" w:rsidP="00622304">
      <w:pPr>
        <w:pStyle w:val="Heading1"/>
        <w:jc w:val="center"/>
      </w:pPr>
      <w:r>
        <w:rPr>
          <w:rFonts w:hint="eastAsia"/>
        </w:rPr>
        <w:t>部署说明</w:t>
      </w:r>
      <w:r>
        <w:t>2.0</w:t>
      </w:r>
    </w:p>
    <w:p w:rsidR="00211B4D" w:rsidRDefault="00211B4D" w:rsidP="00622304"/>
    <w:p w:rsidR="00211B4D" w:rsidRDefault="00211B4D" w:rsidP="00541C97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890A86">
        <w:rPr>
          <w:rFonts w:hint="eastAsia"/>
          <w:b/>
          <w:sz w:val="28"/>
          <w:szCs w:val="28"/>
        </w:rPr>
        <w:t>准备成都研发中心</w:t>
      </w:r>
      <w:r>
        <w:rPr>
          <w:rFonts w:hint="eastAsia"/>
          <w:b/>
          <w:sz w:val="28"/>
          <w:szCs w:val="28"/>
        </w:rPr>
        <w:t>提供的</w:t>
      </w:r>
      <w:r w:rsidRPr="00890A86">
        <w:rPr>
          <w:rFonts w:hint="eastAsia"/>
          <w:b/>
          <w:sz w:val="28"/>
          <w:szCs w:val="28"/>
        </w:rPr>
        <w:t>版本</w:t>
      </w:r>
    </w:p>
    <w:p w:rsidR="00211B4D" w:rsidRDefault="00211B4D" w:rsidP="0062230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1pt;height:207pt;visibility:visible">
            <v:imagedata r:id="rId7" o:title=""/>
          </v:shape>
        </w:pict>
      </w:r>
    </w:p>
    <w:p w:rsidR="00211B4D" w:rsidRDefault="00211B4D" w:rsidP="00622304"/>
    <w:p w:rsidR="00211B4D" w:rsidRDefault="00211B4D" w:rsidP="005D3D0E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上传版本到云服务器（测试服务器）</w:t>
      </w:r>
    </w:p>
    <w:p w:rsidR="00211B4D" w:rsidRDefault="00211B4D" w:rsidP="005D3D0E">
      <w:pPr>
        <w:rPr>
          <w:szCs w:val="21"/>
        </w:rPr>
      </w:pPr>
      <w:r>
        <w:rPr>
          <w:noProof/>
        </w:rPr>
        <w:pict>
          <v:shape id="_x0000_i1026" type="#_x0000_t75" style="width:408.75pt;height:200.25pt">
            <v:imagedata r:id="rId8" o:title=""/>
          </v:shape>
        </w:pict>
      </w:r>
    </w:p>
    <w:p w:rsidR="00211B4D" w:rsidRDefault="00211B4D" w:rsidP="005D3D0E">
      <w:pPr>
        <w:rPr>
          <w:szCs w:val="21"/>
        </w:rPr>
      </w:pPr>
    </w:p>
    <w:p w:rsidR="00211B4D" w:rsidRDefault="00211B4D" w:rsidP="007760DF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安装任务服务插件</w:t>
      </w:r>
    </w:p>
    <w:p w:rsidR="00211B4D" w:rsidRDefault="00211B4D" w:rsidP="007760DF">
      <w:pPr>
        <w:pStyle w:val="ListParagraph"/>
        <w:ind w:left="360" w:firstLineChars="0" w:firstLine="0"/>
        <w:rPr>
          <w:color w:val="FF0000"/>
          <w:szCs w:val="21"/>
        </w:rPr>
      </w:pPr>
      <w:r w:rsidRPr="007760DF">
        <w:rPr>
          <w:rFonts w:hint="eastAsia"/>
          <w:color w:val="FF0000"/>
          <w:szCs w:val="21"/>
        </w:rPr>
        <w:t>如果已经安装请忽略</w:t>
      </w:r>
      <w:r>
        <w:rPr>
          <w:rFonts w:hint="eastAsia"/>
          <w:color w:val="FF0000"/>
          <w:szCs w:val="21"/>
        </w:rPr>
        <w:t>。</w:t>
      </w:r>
    </w:p>
    <w:p w:rsidR="00211B4D" w:rsidRDefault="00211B4D" w:rsidP="00E3145E">
      <w:pPr>
        <w:pStyle w:val="ListParagraph"/>
        <w:numPr>
          <w:ilvl w:val="1"/>
          <w:numId w:val="1"/>
        </w:numPr>
        <w:ind w:firstLineChars="0"/>
        <w:rPr>
          <w:szCs w:val="21"/>
        </w:rPr>
      </w:pPr>
      <w:r w:rsidRPr="00895B3D">
        <w:rPr>
          <w:rFonts w:hint="eastAsia"/>
          <w:szCs w:val="21"/>
        </w:rPr>
        <w:t>打开</w:t>
      </w:r>
      <w:r>
        <w:rPr>
          <w:szCs w:val="21"/>
        </w:rPr>
        <w:t>putty</w:t>
      </w:r>
      <w:r w:rsidRPr="00895B3D">
        <w:rPr>
          <w:rFonts w:hint="eastAsia"/>
          <w:szCs w:val="21"/>
        </w:rPr>
        <w:t>工具并登录</w:t>
      </w:r>
    </w:p>
    <w:p w:rsidR="00211B4D" w:rsidRDefault="00211B4D" w:rsidP="00E3145E">
      <w:pPr>
        <w:pStyle w:val="ListParagraph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输入命令</w:t>
      </w:r>
      <w:r w:rsidRPr="005D3D0E">
        <w:rPr>
          <w:szCs w:val="21"/>
        </w:rPr>
        <w:t>cd /opt/SubinTaskService/</w:t>
      </w:r>
    </w:p>
    <w:p w:rsidR="00211B4D" w:rsidRDefault="00211B4D" w:rsidP="00687675">
      <w:pPr>
        <w:pStyle w:val="ListParagraph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输入命令</w:t>
      </w:r>
      <w:r>
        <w:rPr>
          <w:szCs w:val="21"/>
        </w:rPr>
        <w:t>pip3 install –r requirements.txt</w:t>
      </w:r>
    </w:p>
    <w:p w:rsidR="00211B4D" w:rsidRPr="007760DF" w:rsidRDefault="00211B4D" w:rsidP="007760DF">
      <w:pPr>
        <w:rPr>
          <w:szCs w:val="21"/>
        </w:rPr>
      </w:pPr>
    </w:p>
    <w:p w:rsidR="00211B4D" w:rsidRDefault="00211B4D" w:rsidP="005D3D0E">
      <w:pPr>
        <w:rPr>
          <w:szCs w:val="21"/>
        </w:rPr>
      </w:pPr>
    </w:p>
    <w:p w:rsidR="00211B4D" w:rsidRDefault="00211B4D" w:rsidP="005D3D0E">
      <w:pPr>
        <w:rPr>
          <w:szCs w:val="21"/>
        </w:rPr>
      </w:pPr>
    </w:p>
    <w:p w:rsidR="00211B4D" w:rsidRDefault="00211B4D" w:rsidP="005D3D0E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启动任务服务</w:t>
      </w:r>
    </w:p>
    <w:p w:rsidR="00211B4D" w:rsidRDefault="00211B4D" w:rsidP="005D3D0E">
      <w:pPr>
        <w:pStyle w:val="ListParagraph"/>
        <w:numPr>
          <w:ilvl w:val="1"/>
          <w:numId w:val="1"/>
        </w:numPr>
        <w:ind w:firstLineChars="0"/>
        <w:rPr>
          <w:szCs w:val="21"/>
        </w:rPr>
      </w:pPr>
      <w:r w:rsidRPr="00895B3D">
        <w:rPr>
          <w:rFonts w:hint="eastAsia"/>
          <w:szCs w:val="21"/>
        </w:rPr>
        <w:t>打开</w:t>
      </w:r>
      <w:r>
        <w:rPr>
          <w:szCs w:val="21"/>
        </w:rPr>
        <w:t>putty</w:t>
      </w:r>
      <w:r w:rsidRPr="00895B3D">
        <w:rPr>
          <w:rFonts w:hint="eastAsia"/>
          <w:szCs w:val="21"/>
        </w:rPr>
        <w:t>工具并登录</w:t>
      </w:r>
    </w:p>
    <w:p w:rsidR="00211B4D" w:rsidRDefault="00211B4D" w:rsidP="005D3D0E">
      <w:pPr>
        <w:pStyle w:val="ListParagraph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输入命令</w:t>
      </w:r>
      <w:r w:rsidRPr="005D3D0E">
        <w:rPr>
          <w:szCs w:val="21"/>
        </w:rPr>
        <w:t>cd /opt/SubinTaskService/</w:t>
      </w:r>
    </w:p>
    <w:p w:rsidR="00211B4D" w:rsidRDefault="00211B4D" w:rsidP="00D85409">
      <w:pPr>
        <w:pStyle w:val="ListParagraph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检查任务服务是否已经启动，输入命令</w:t>
      </w:r>
      <w:r w:rsidRPr="00D85409">
        <w:rPr>
          <w:szCs w:val="21"/>
        </w:rPr>
        <w:t xml:space="preserve">screen </w:t>
      </w:r>
      <w:r>
        <w:rPr>
          <w:szCs w:val="21"/>
        </w:rPr>
        <w:t>–</w:t>
      </w:r>
      <w:r w:rsidRPr="00D85409">
        <w:rPr>
          <w:szCs w:val="21"/>
        </w:rPr>
        <w:t>ls</w:t>
      </w:r>
    </w:p>
    <w:p w:rsidR="00211B4D" w:rsidRPr="005D3D0E" w:rsidRDefault="00211B4D" w:rsidP="00D85409">
      <w:pPr>
        <w:pStyle w:val="ListParagraph"/>
        <w:ind w:left="840" w:firstLineChars="0" w:firstLine="0"/>
        <w:rPr>
          <w:szCs w:val="21"/>
        </w:rPr>
      </w:pPr>
      <w:r>
        <w:rPr>
          <w:noProof/>
        </w:rPr>
        <w:pict>
          <v:shape id="图片 4" o:spid="_x0000_i1027" type="#_x0000_t75" style="width:411pt;height:57.75pt;visibility:visible">
            <v:imagedata r:id="rId9" o:title=""/>
          </v:shape>
        </w:pict>
      </w:r>
    </w:p>
    <w:p w:rsidR="00211B4D" w:rsidRDefault="00211B4D" w:rsidP="0056565A">
      <w:pPr>
        <w:pStyle w:val="ListParagraph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启动速宾任务服务，输入命令</w:t>
      </w:r>
      <w:bookmarkStart w:id="0" w:name="OLE_LINK1"/>
      <w:bookmarkStart w:id="1" w:name="OLE_LINK2"/>
      <w:bookmarkStart w:id="2" w:name="OLE_LINK3"/>
      <w:bookmarkStart w:id="3" w:name="_GoBack"/>
      <w:r w:rsidRPr="0056565A">
        <w:rPr>
          <w:szCs w:val="21"/>
        </w:rPr>
        <w:t>screen -mdS subin_task_service python3 task_service.py</w:t>
      </w:r>
      <w:bookmarkEnd w:id="0"/>
      <w:bookmarkEnd w:id="1"/>
      <w:bookmarkEnd w:id="2"/>
      <w:bookmarkEnd w:id="3"/>
    </w:p>
    <w:p w:rsidR="00211B4D" w:rsidRDefault="00211B4D" w:rsidP="0056565A">
      <w:pPr>
        <w:pStyle w:val="ListParagraph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检查任务服务是否已经启动，输入命令</w:t>
      </w:r>
      <w:r w:rsidRPr="00D85409">
        <w:rPr>
          <w:szCs w:val="21"/>
        </w:rPr>
        <w:t xml:space="preserve">screen </w:t>
      </w:r>
      <w:r>
        <w:rPr>
          <w:szCs w:val="21"/>
        </w:rPr>
        <w:t>–</w:t>
      </w:r>
      <w:r w:rsidRPr="00D85409">
        <w:rPr>
          <w:szCs w:val="21"/>
        </w:rPr>
        <w:t>ls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并记录</w:t>
      </w:r>
      <w:r>
        <w:rPr>
          <w:szCs w:val="21"/>
        </w:rPr>
        <w:t xml:space="preserve"> ID</w:t>
      </w:r>
      <w:r>
        <w:rPr>
          <w:rFonts w:hint="eastAsia"/>
          <w:szCs w:val="21"/>
        </w:rPr>
        <w:t>值</w:t>
      </w:r>
    </w:p>
    <w:p w:rsidR="00211B4D" w:rsidRDefault="00211B4D" w:rsidP="0056565A">
      <w:pPr>
        <w:ind w:left="840"/>
        <w:rPr>
          <w:noProof/>
        </w:rPr>
      </w:pPr>
      <w:r>
        <w:rPr>
          <w:noProof/>
        </w:rPr>
        <w:pict>
          <v:shape id="_x0000_i1028" type="#_x0000_t75" style="width:411.75pt;height:69pt">
            <v:imagedata r:id="rId10" o:title=""/>
          </v:shape>
        </w:pict>
      </w:r>
    </w:p>
    <w:p w:rsidR="00211B4D" w:rsidRDefault="00211B4D" w:rsidP="00CB34A1">
      <w:pPr>
        <w:numPr>
          <w:ilvl w:val="1"/>
          <w:numId w:val="1"/>
        </w:numPr>
        <w:rPr>
          <w:noProof/>
        </w:rPr>
      </w:pPr>
      <w:r>
        <w:rPr>
          <w:rFonts w:hint="eastAsia"/>
          <w:noProof/>
        </w:rPr>
        <w:t>调取任务，配置相关信息</w:t>
      </w:r>
    </w:p>
    <w:p w:rsidR="00211B4D" w:rsidRDefault="00211B4D" w:rsidP="00CB34A1">
      <w:pPr>
        <w:ind w:left="840"/>
        <w:rPr>
          <w:noProof/>
        </w:rPr>
      </w:pPr>
      <w:r>
        <w:rPr>
          <w:noProof/>
        </w:rPr>
        <w:pict>
          <v:shape id="_x0000_i1029" type="#_x0000_t75" style="width:411.75pt;height:24pt">
            <v:imagedata r:id="rId11" o:title=""/>
          </v:shape>
        </w:pict>
      </w:r>
    </w:p>
    <w:p w:rsidR="00211B4D" w:rsidRDefault="00211B4D" w:rsidP="00CB34A1">
      <w:pPr>
        <w:ind w:left="840"/>
        <w:rPr>
          <w:noProof/>
        </w:rPr>
      </w:pPr>
      <w:r>
        <w:rPr>
          <w:rFonts w:hint="eastAsia"/>
          <w:noProof/>
        </w:rPr>
        <w:t>根据提示，有两种选择，可进行手动配置信息，或者读取数据库的默认信息（前提是数据库默认信息存在）</w:t>
      </w:r>
    </w:p>
    <w:p w:rsidR="00211B4D" w:rsidRDefault="00211B4D" w:rsidP="00CB34A1">
      <w:pPr>
        <w:ind w:left="840"/>
        <w:rPr>
          <w:noProof/>
        </w:rPr>
      </w:pPr>
      <w:r>
        <w:rPr>
          <w:noProof/>
        </w:rPr>
        <w:t xml:space="preserve">a) </w:t>
      </w:r>
      <w:r>
        <w:rPr>
          <w:rFonts w:hint="eastAsia"/>
          <w:noProof/>
        </w:rPr>
        <w:t>手动配置</w:t>
      </w:r>
    </w:p>
    <w:p w:rsidR="00211B4D" w:rsidRDefault="00211B4D" w:rsidP="00CB34A1">
      <w:pPr>
        <w:ind w:left="840"/>
        <w:rPr>
          <w:noProof/>
        </w:rPr>
      </w:pPr>
      <w:r>
        <w:rPr>
          <w:noProof/>
        </w:rPr>
        <w:pict>
          <v:shape id="_x0000_i1030" type="#_x0000_t75" style="width:414pt;height:3in">
            <v:imagedata r:id="rId12" o:title=""/>
          </v:shape>
        </w:pict>
      </w:r>
    </w:p>
    <w:p w:rsidR="00211B4D" w:rsidRDefault="00211B4D" w:rsidP="00CB34A1">
      <w:pPr>
        <w:ind w:left="840"/>
        <w:rPr>
          <w:noProof/>
        </w:rPr>
      </w:pPr>
      <w:r>
        <w:rPr>
          <w:noProof/>
        </w:rPr>
        <w:t xml:space="preserve">b) </w:t>
      </w:r>
      <w:r>
        <w:rPr>
          <w:rFonts w:hint="eastAsia"/>
          <w:noProof/>
        </w:rPr>
        <w:t>加载默认</w:t>
      </w:r>
    </w:p>
    <w:p w:rsidR="00211B4D" w:rsidRDefault="00211B4D" w:rsidP="00CB34A1">
      <w:pPr>
        <w:ind w:left="840"/>
        <w:rPr>
          <w:noProof/>
        </w:rPr>
      </w:pPr>
      <w:r>
        <w:rPr>
          <w:rFonts w:hint="eastAsia"/>
          <w:noProof/>
        </w:rPr>
        <w:t>按回车，输出</w:t>
      </w:r>
      <w:r>
        <w:rPr>
          <w:noProof/>
        </w:rPr>
        <w:t>FTP</w:t>
      </w:r>
      <w:r>
        <w:rPr>
          <w:rFonts w:hint="eastAsia"/>
          <w:noProof/>
        </w:rPr>
        <w:t>路径即可</w:t>
      </w:r>
    </w:p>
    <w:p w:rsidR="00211B4D" w:rsidRDefault="00211B4D" w:rsidP="00CB34A1">
      <w:pPr>
        <w:ind w:left="840"/>
        <w:rPr>
          <w:noProof/>
        </w:rPr>
      </w:pPr>
      <w:r>
        <w:rPr>
          <w:noProof/>
        </w:rPr>
        <w:pict>
          <v:shape id="_x0000_i1031" type="#_x0000_t75" style="width:414pt;height:89.25pt">
            <v:imagedata r:id="rId13" o:title=""/>
          </v:shape>
        </w:pict>
      </w:r>
    </w:p>
    <w:p w:rsidR="00211B4D" w:rsidRDefault="00211B4D" w:rsidP="00F15C17">
      <w:pPr>
        <w:rPr>
          <w:noProof/>
        </w:rPr>
      </w:pPr>
    </w:p>
    <w:p w:rsidR="00211B4D" w:rsidRDefault="00211B4D" w:rsidP="00CB34A1">
      <w:pPr>
        <w:ind w:left="420"/>
        <w:rPr>
          <w:szCs w:val="21"/>
        </w:rPr>
      </w:pPr>
      <w:r>
        <w:rPr>
          <w:szCs w:val="21"/>
        </w:rPr>
        <w:t>7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将任务恢复至后台运行</w:t>
      </w:r>
    </w:p>
    <w:p w:rsidR="00211B4D" w:rsidRDefault="00211B4D" w:rsidP="00CB34A1"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终端执行快捷键</w:t>
      </w:r>
      <w:r>
        <w:rPr>
          <w:szCs w:val="21"/>
        </w:rPr>
        <w:t>’CTRL+A+D’</w:t>
      </w:r>
    </w:p>
    <w:p w:rsidR="00211B4D" w:rsidRDefault="00211B4D" w:rsidP="00CB34A1">
      <w:pPr>
        <w:ind w:left="420"/>
        <w:rPr>
          <w:szCs w:val="21"/>
        </w:rPr>
      </w:pPr>
      <w:r>
        <w:rPr>
          <w:noProof/>
        </w:rPr>
        <w:pict>
          <v:shape id="_x0000_i1032" type="#_x0000_t75" style="width:411.75pt;height:70.5pt">
            <v:imagedata r:id="rId14" o:title=""/>
          </v:shape>
        </w:pict>
      </w:r>
    </w:p>
    <w:p w:rsidR="00211B4D" w:rsidRDefault="00211B4D" w:rsidP="0056565A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停止任务服务</w:t>
      </w:r>
    </w:p>
    <w:p w:rsidR="00211B4D" w:rsidRDefault="00211B4D" w:rsidP="007A5270">
      <w:pPr>
        <w:pStyle w:val="ListParagraph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检查速宾任务服务是否已经启动，输入命令</w:t>
      </w:r>
      <w:r w:rsidRPr="00D85409">
        <w:rPr>
          <w:szCs w:val="21"/>
        </w:rPr>
        <w:t xml:space="preserve">screen </w:t>
      </w:r>
      <w:r>
        <w:rPr>
          <w:szCs w:val="21"/>
        </w:rPr>
        <w:t>–</w:t>
      </w:r>
      <w:r w:rsidRPr="00D85409">
        <w:rPr>
          <w:szCs w:val="21"/>
        </w:rPr>
        <w:t>ls</w:t>
      </w:r>
    </w:p>
    <w:p w:rsidR="00211B4D" w:rsidRDefault="00211B4D" w:rsidP="007A5270">
      <w:pPr>
        <w:pStyle w:val="ListParagraph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停止速宾任务服务，输入命令</w:t>
      </w:r>
      <w:r w:rsidRPr="007A5270">
        <w:rPr>
          <w:szCs w:val="21"/>
        </w:rPr>
        <w:t>screen -S 27339 -X quit</w:t>
      </w:r>
    </w:p>
    <w:p w:rsidR="00211B4D" w:rsidRPr="007A5270" w:rsidRDefault="00211B4D" w:rsidP="007A5270">
      <w:pPr>
        <w:pStyle w:val="ListParagraph"/>
        <w:ind w:left="840" w:firstLineChars="0" w:firstLine="0"/>
        <w:rPr>
          <w:szCs w:val="21"/>
        </w:rPr>
      </w:pPr>
      <w:r>
        <w:rPr>
          <w:noProof/>
        </w:rPr>
        <w:pict>
          <v:shape id="图片 7" o:spid="_x0000_i1033" type="#_x0000_t75" style="width:414.75pt;height:111pt;visibility:visible">
            <v:imagedata r:id="rId15" o:title=""/>
          </v:shape>
        </w:pict>
      </w:r>
    </w:p>
    <w:sectPr w:rsidR="00211B4D" w:rsidRPr="007A5270" w:rsidSect="00586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B4D" w:rsidRDefault="00211B4D" w:rsidP="000C3101">
      <w:r>
        <w:separator/>
      </w:r>
    </w:p>
  </w:endnote>
  <w:endnote w:type="continuationSeparator" w:id="0">
    <w:p w:rsidR="00211B4D" w:rsidRDefault="00211B4D" w:rsidP="000C31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B4D" w:rsidRDefault="00211B4D" w:rsidP="000C3101">
      <w:r>
        <w:separator/>
      </w:r>
    </w:p>
  </w:footnote>
  <w:footnote w:type="continuationSeparator" w:id="0">
    <w:p w:rsidR="00211B4D" w:rsidRDefault="00211B4D" w:rsidP="000C31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154CA"/>
    <w:multiLevelType w:val="hybridMultilevel"/>
    <w:tmpl w:val="ECA4DF1C"/>
    <w:lvl w:ilvl="0" w:tplc="9BA4678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cs="Times New Roman" w:hint="eastAsia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ED0"/>
    <w:rsid w:val="000C3101"/>
    <w:rsid w:val="00163963"/>
    <w:rsid w:val="00211B4D"/>
    <w:rsid w:val="00217026"/>
    <w:rsid w:val="002910DC"/>
    <w:rsid w:val="00330A45"/>
    <w:rsid w:val="0036053F"/>
    <w:rsid w:val="0050790B"/>
    <w:rsid w:val="00541C97"/>
    <w:rsid w:val="0056565A"/>
    <w:rsid w:val="0058142E"/>
    <w:rsid w:val="005865F9"/>
    <w:rsid w:val="005C0ED0"/>
    <w:rsid w:val="005D3D0E"/>
    <w:rsid w:val="00622304"/>
    <w:rsid w:val="00687675"/>
    <w:rsid w:val="00727D0C"/>
    <w:rsid w:val="007760DF"/>
    <w:rsid w:val="007A5270"/>
    <w:rsid w:val="00833E02"/>
    <w:rsid w:val="00890A86"/>
    <w:rsid w:val="00895B3D"/>
    <w:rsid w:val="009612C4"/>
    <w:rsid w:val="009624A2"/>
    <w:rsid w:val="00AD3950"/>
    <w:rsid w:val="00AF4E5B"/>
    <w:rsid w:val="00B33FB4"/>
    <w:rsid w:val="00CB34A1"/>
    <w:rsid w:val="00D75961"/>
    <w:rsid w:val="00D85409"/>
    <w:rsid w:val="00D91009"/>
    <w:rsid w:val="00E04F47"/>
    <w:rsid w:val="00E118B8"/>
    <w:rsid w:val="00E3145E"/>
    <w:rsid w:val="00E348BC"/>
    <w:rsid w:val="00E7485C"/>
    <w:rsid w:val="00EF3E23"/>
    <w:rsid w:val="00F15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5F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6223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22304"/>
    <w:rPr>
      <w:rFonts w:cs="Times New Roman"/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99"/>
    <w:qFormat/>
    <w:rsid w:val="00541C9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0C3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C310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0C3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C3101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50</TotalTime>
  <Pages>3</Pages>
  <Words>84</Words>
  <Characters>479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Subin Task Service</dc:title>
  <dc:subject/>
  <dc:creator>陈陶</dc:creator>
  <cp:keywords/>
  <dc:description/>
  <cp:lastModifiedBy>Administrator</cp:lastModifiedBy>
  <cp:revision>5</cp:revision>
  <dcterms:created xsi:type="dcterms:W3CDTF">2016-09-26T05:56:00Z</dcterms:created>
  <dcterms:modified xsi:type="dcterms:W3CDTF">2016-09-26T09:39:00Z</dcterms:modified>
</cp:coreProperties>
</file>